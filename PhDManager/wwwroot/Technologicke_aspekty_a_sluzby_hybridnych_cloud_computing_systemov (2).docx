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customXml/item3.xml" ContentType="application/xml"/>
  <Override PartName="/customXml/itemProps3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FF1" w:rsidP="00732FB6" w:rsidRDefault="0037475D" w14:paraId="5DC4F8A3" w14:textId="3F0307D2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36E2F" w:rsidR="00CE0A60" w:rsidP="00CE0A60" w:rsidRDefault="00CE0A60" w14:paraId="6C976B3C" w14:textId="77777777">
      <w:pPr>
        <w:pStyle w:val="Nadpis2"/>
      </w:pPr>
      <w:r>
        <w:t>Téma dizertačnej práce</w:t>
      </w:r>
    </w:p>
    <w:p w:rsidRPr="00C36E2F" w:rsidR="00CE0A60" w:rsidP="00CE0A60" w:rsidRDefault="00740833" w14:paraId="07F9DB94" w14:textId="265E92F1">
      <w:pPr>
        <w:pStyle w:val="Nadpis1"/>
        <w:jc w:val="left"/>
      </w:pPr>
      <w:r>
        <w:t>{Title}</w:t>
      </w:r>
    </w:p>
    <w:p w:rsidRPr="005E4CA3" w:rsidR="00CE0A60" w:rsidP="00CE0A60" w:rsidRDefault="00CE0A60" w14:paraId="17697D22" w14:textId="7F4C9AD5">
      <w:pPr>
        <w:spacing w:after="60"/>
      </w:pPr>
      <w:r w:rsidRPr="009C6578">
        <w:rPr>
          <w:sz w:val="28"/>
        </w:rPr>
        <w:t>Školiteľ: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 {Supervisor}</w:t>
      </w:r>
    </w:p>
    <w:p w:rsidRPr="00CA06EF" w:rsidR="00CE0A60" w:rsidP="00CE0A60" w:rsidRDefault="00CE0A60" w14:paraId="44F235F4" w14:textId="77777777">
      <w:pPr>
        <w:pStyle w:val="Nadpis2"/>
      </w:pPr>
      <w:r>
        <w:t>Zaradenie témy</w:t>
      </w:r>
    </w:p>
    <w:p w:rsidRPr="005E4CA3" w:rsidR="00CE0A60" w:rsidP="00CE0A60" w:rsidRDefault="00CE0A60" w14:paraId="1B0C98C0" w14:textId="26C24795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:rsidRPr="005E4CA3" w:rsidR="00CE0A60" w:rsidP="00CE0A60" w:rsidRDefault="00CE0A60" w14:paraId="4D4CBFB0" w14:textId="2F695BE6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="00831188">
        <w:t>{StudyField}</w:t>
      </w:r>
    </w:p>
    <w:p w:rsidR="00CE0A60" w:rsidP="00CE0A60" w:rsidRDefault="00CE0A60" w14:paraId="146296C9" w14:textId="1695F6C7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:rsidRPr="005E4CA3" w:rsidR="00CE0A60" w:rsidP="00CE0A60" w:rsidRDefault="00CE0A60" w14:paraId="253F5A50" w14:textId="2FB66A4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019"/>
      </w:tblGrid>
      <w:tr w:rsidRPr="00B7500D" w:rsidR="00CE0A60" w:rsidTr="00D77645" w14:paraId="4AC1B344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342048" w14:paraId="0A7878DF" w14:textId="210C30C7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{Subject1}</w:t>
            </w:r>
          </w:p>
        </w:tc>
      </w:tr>
      <w:tr w:rsidRPr="00B7500D" w:rsidR="00CE0A60" w:rsidTr="00D77645" w14:paraId="1E1654B9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2B6AC2" w14:paraId="040710A6" w14:textId="569BD82A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{Subject2}</w:t>
            </w:r>
          </w:p>
        </w:tc>
      </w:tr>
      <w:tr w:rsidRPr="00B7500D" w:rsidR="00CE0A60" w:rsidTr="00D77645" w14:paraId="420268E2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2B6AC2" w14:paraId="59BCFB52" w14:textId="026296B6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{Subject3}</w:t>
            </w:r>
          </w:p>
        </w:tc>
      </w:tr>
    </w:tbl>
    <w:p w:rsidRPr="00CA06EF" w:rsidR="00CE0A60" w:rsidP="00CE0A60" w:rsidRDefault="00CE0A60" w14:paraId="717E75BF" w14:textId="77777777">
      <w:pPr>
        <w:pStyle w:val="Nadpis2"/>
      </w:pPr>
      <w:r>
        <w:t>Špecifikácia témy</w:t>
      </w:r>
    </w:p>
    <w:p w:rsidRPr="00CA06EF" w:rsidR="00CE0A60" w:rsidP="00CE0A60" w:rsidRDefault="00CE0A60" w14:paraId="1B7823D0" w14:textId="77777777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:rsidR="00CE0A60" w:rsidP="00CE0A60" w:rsidRDefault="00342048" w14:paraId="6B02AD1D" w14:textId="1BFD97EB">
      <w:pPr>
        <w:spacing w:after="60"/>
        <w:jc w:val="both"/>
      </w:pPr>
      <w:r>
        <w:t>{Description}</w:t>
      </w:r>
    </w:p>
    <w:p w:rsidRPr="00CA06EF" w:rsidR="00CE0A60" w:rsidP="00CE0A60" w:rsidRDefault="00CE0A60" w14:paraId="60B82778" w14:textId="77777777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:rsidRPr="0095304A" w:rsidR="00CE0A60" w:rsidP="00CE0A60" w:rsidRDefault="00C24C0F" w14:paraId="13CF2334" w14:textId="220D3951">
      <w:pPr>
        <w:spacing w:after="60"/>
        <w:jc w:val="both"/>
      </w:pPr>
      <w:r>
        <w:t>{ScientificContribution}</w:t>
      </w:r>
    </w:p>
    <w:p w:rsidRPr="00CA06EF" w:rsidR="00CE0A60" w:rsidP="00CE0A60" w:rsidRDefault="00375A77" w14:paraId="0C8637FE" w14:textId="3E23F114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Pr="00CA06EF" w:rsidR="00CE0A60">
        <w:rPr>
          <w:b/>
        </w:rPr>
        <w:t>:</w:t>
      </w:r>
    </w:p>
    <w:p w:rsidRPr="0095304A" w:rsidR="00CE0A60" w:rsidP="00375A77" w:rsidRDefault="00C24C0F" w14:paraId="141EC44C" w14:textId="55A27D1F">
      <w:pPr>
        <w:spacing w:after="0"/>
        <w:jc w:val="both"/>
      </w:pPr>
      <w:r>
        <w:t>{ScientificProgress}</w:t>
      </w:r>
    </w:p>
    <w:p w:rsidRPr="00CA06EF" w:rsidR="00CE0A60" w:rsidP="00CE0A60" w:rsidRDefault="00CE0A60" w14:paraId="7B5D53D9" w14:textId="77777777">
      <w:pPr>
        <w:pStyle w:val="Nadpis2"/>
      </w:pPr>
      <w:r>
        <w:t>Informácie o výskume</w:t>
      </w:r>
    </w:p>
    <w:p w:rsidRPr="00CA06EF" w:rsidR="00CE0A60" w:rsidP="00CE0A60" w:rsidRDefault="00CE0A60" w14:paraId="4666AD88" w14:textId="77777777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:rsidR="00CE0A60" w:rsidP="00CE0A60" w:rsidRDefault="00C24C0F" w14:paraId="6C1C246D" w14:textId="03B52C2F">
      <w:pPr>
        <w:spacing w:after="60"/>
      </w:pPr>
      <w:r>
        <w:t>{ResearchType}</w:t>
      </w:r>
    </w:p>
    <w:p w:rsidRPr="00CA06EF" w:rsidR="00CE0A60" w:rsidP="00CE0A60" w:rsidRDefault="00CF5CC4" w14:paraId="0EAE6AA1" w14:textId="7477F633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:rsidRPr="0095304A" w:rsidR="00CE0A60" w:rsidP="00CE0A60" w:rsidRDefault="006F1889" w14:paraId="543D4DDF" w14:textId="18DF05B9">
      <w:pPr>
        <w:spacing w:after="60"/>
        <w:jc w:val="both"/>
      </w:pPr>
      <w:r>
        <w:t>{ResearchTask}</w:t>
      </w:r>
    </w:p>
    <w:p w:rsidRPr="00CA06EF" w:rsidR="00CE0A60" w:rsidP="00CE0A60" w:rsidRDefault="00CE0A60" w14:paraId="4EE1445E" w14:textId="77777777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:rsidRPr="00B326A7" w:rsidR="00BB6434" w:rsidP="00B326A7" w:rsidRDefault="00036C69" w14:paraId="751E620B" w14:textId="792934C9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Pr="00B326A7" w:rsidR="00BB6434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9A07D" w14:textId="77777777" w:rsidR="00AE6F1C" w:rsidRDefault="00AE6F1C" w:rsidP="00732FB6">
      <w:r>
        <w:separator/>
      </w:r>
    </w:p>
  </w:endnote>
  <w:endnote w:type="continuationSeparator" w:id="0">
    <w:p w14:paraId="5F2EF316" w14:textId="77777777" w:rsidR="00AE6F1C" w:rsidRDefault="00AE6F1C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803BC" w14:textId="77777777" w:rsidR="00AE6F1C" w:rsidRDefault="00AE6F1C" w:rsidP="00732FB6">
      <w:r>
        <w:separator/>
      </w:r>
    </w:p>
  </w:footnote>
  <w:footnote w:type="continuationSeparator" w:id="0">
    <w:p w14:paraId="3855F3A0" w14:textId="77777777" w:rsidR="00AE6F1C" w:rsidRDefault="00AE6F1C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B6AC2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31188"/>
    <w:rsid w:val="00841D4B"/>
    <w:rsid w:val="008771F5"/>
    <w:rsid w:val="008A2BFC"/>
    <w:rsid w:val="008C1D42"/>
    <w:rsid w:val="00902B97"/>
    <w:rsid w:val="00942ECF"/>
    <w:rsid w:val="0095304A"/>
    <w:rsid w:val="00993110"/>
    <w:rsid w:val="00993DB1"/>
    <w:rsid w:val="00995058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AE6F1C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C018D2"/>
    <w:rsid w:val="00C020C6"/>
    <w:rsid w:val="00C041C9"/>
    <w:rsid w:val="00C24C0F"/>
    <w:rsid w:val="00C34A09"/>
    <w:rsid w:val="00C37F56"/>
    <w:rsid w:val="00C37FD6"/>
    <w:rsid w:val="00C52853"/>
    <w:rsid w:val="00C54248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  <w:attachedTemplate r:id="R5fc3c7df38d04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theme" Target="/word/theme/theme1.xml" Id="rId13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settings" Target="/word/settings.xml" Id="rId6" /><Relationship Type="http://schemas.openxmlformats.org/officeDocument/2006/relationships/footer" Target="/word/footer1.xml" Id="rId11" /><Relationship Type="http://schemas.openxmlformats.org/officeDocument/2006/relationships/styles" Target="/word/styles.xml" Id="rId5" /><Relationship Type="http://schemas.openxmlformats.org/officeDocument/2006/relationships/image" Target="/word/media/image1.png" Id="rId10" /><Relationship Type="http://schemas.openxmlformats.org/officeDocument/2006/relationships/customXml" Target="/customXml/item4.xml" Id="rId4" /><Relationship Type="http://schemas.openxmlformats.org/officeDocument/2006/relationships/endnotes" Target="/word/endnotes.xml" Id="rId9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/app/wwwroot/templates/thesis_template.docx" TargetMode="External" Id="R5fc3c7df38d04b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43</cp:revision>
  <dcterms:created xsi:type="dcterms:W3CDTF">2016-01-28T14:07:00Z</dcterms:created>
  <dcterms:modified xsi:type="dcterms:W3CDTF">2025-02-08T12:43:00Z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