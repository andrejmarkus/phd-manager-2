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customXml/item3.xml" ContentType="application/xml"/>
  <Override PartName="/customXml/itemProps3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customXml/item4.xml" ContentType="application/xml"/>
  <Override PartName="/customXml/itemProps4.xml" ContentType="application/vnd.openxmlformats-officedocument.customXmlProperties+xml"/>
  <Override PartName="/word/endnotes.xml" ContentType="application/vnd.openxmlformats-officedocument.wordprocessingml.endnot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3FF1" w:rsidP="00732FB6" w:rsidRDefault="0037475D" w14:paraId="5DC4F8A3" w14:textId="3F0307D2">
      <w:r>
        <w:rPr>
          <w:noProof/>
        </w:rPr>
        <w:drawing>
          <wp:inline distT="0" distB="0" distL="0" distR="0" wp14:anchorId="41DA735E" wp14:editId="19B81E82">
            <wp:extent cx="2172970" cy="7181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36E2F" w:rsidR="00CE0A60" w:rsidP="00CE0A60" w:rsidRDefault="00CE0A60" w14:paraId="6C976B3C" w14:textId="77777777">
      <w:pPr>
        <w:pStyle w:val="Nadpis2"/>
      </w:pPr>
      <w:r>
        <w:t>Téma dizertačnej práce</w:t>
      </w:r>
    </w:p>
    <w:p w:rsidRPr="00C36E2F" w:rsidR="00CE0A60" w:rsidP="00CE0A60" w:rsidRDefault="00740833" w14:paraId="07F9DB94" w14:textId="265E92F1">
      <w:pPr>
        <w:pStyle w:val="Nadpis1"/>
        <w:jc w:val="left"/>
      </w:pPr>
      <w:r>
        <w:t>{Title}</w:t>
      </w:r>
    </w:p>
    <w:p w:rsidRPr="005E4CA3" w:rsidR="00CE0A60" w:rsidP="00CE0A60" w:rsidRDefault="00CE0A60" w14:paraId="17697D22" w14:textId="7F4C9AD5">
      <w:pPr>
        <w:spacing w:after="60"/>
      </w:pPr>
      <w:r w:rsidRPr="009C6578">
        <w:rPr>
          <w:sz w:val="28"/>
        </w:rPr>
        <w:t>Školiteľ:</w:t>
      </w:r>
      <w:r w:rsidRPr="009C6578">
        <w:rPr>
          <w:b/>
        </w:rPr>
        <w:t xml:space="preserve"> </w:t>
      </w:r>
      <w:r w:rsidR="00342048">
        <w:rPr>
          <w:b/>
          <w:sz w:val="28"/>
        </w:rPr>
        <w:t xml:space="preserve"> {Supervisor}</w:t>
      </w:r>
    </w:p>
    <w:p w:rsidRPr="00CA06EF" w:rsidR="00CE0A60" w:rsidP="00CE0A60" w:rsidRDefault="00CE0A60" w14:paraId="44F235F4" w14:textId="77777777">
      <w:pPr>
        <w:pStyle w:val="Nadpis2"/>
      </w:pPr>
      <w:r>
        <w:t>Zaradenie témy</w:t>
      </w:r>
    </w:p>
    <w:p w:rsidRPr="005E4CA3" w:rsidR="00CE0A60" w:rsidP="00CE0A60" w:rsidRDefault="00CE0A60" w14:paraId="1B0C98C0" w14:textId="26C24795">
      <w:pPr>
        <w:spacing w:after="60"/>
      </w:pPr>
      <w:r w:rsidRPr="005E4CA3">
        <w:rPr>
          <w:b/>
        </w:rPr>
        <w:t>Študijný program:</w:t>
      </w:r>
      <w:r w:rsidRPr="005E4CA3">
        <w:tab/>
      </w:r>
      <w:r>
        <w:tab/>
      </w:r>
      <w:r w:rsidR="00342048">
        <w:t>{StudyProgram}</w:t>
      </w:r>
    </w:p>
    <w:p w:rsidRPr="005E4CA3" w:rsidR="00CE0A60" w:rsidP="00CE0A60" w:rsidRDefault="00CE0A60" w14:paraId="4D4CBFB0" w14:textId="2F695BE6">
      <w:pPr>
        <w:spacing w:after="60"/>
      </w:pPr>
      <w:r w:rsidRPr="005E4CA3">
        <w:rPr>
          <w:b/>
        </w:rPr>
        <w:t>Študijný odbor:</w:t>
      </w:r>
      <w:r w:rsidRPr="005E4CA3">
        <w:rPr>
          <w:b/>
        </w:rPr>
        <w:tab/>
      </w:r>
      <w:r w:rsidRPr="005E4CA3">
        <w:tab/>
      </w:r>
      <w:r>
        <w:tab/>
      </w:r>
      <w:r w:rsidR="00831188">
        <w:t>{StudyField}</w:t>
      </w:r>
    </w:p>
    <w:p w:rsidR="00CE0A60" w:rsidP="00CE0A60" w:rsidRDefault="00CE0A60" w14:paraId="146296C9" w14:textId="1695F6C7">
      <w:pPr>
        <w:spacing w:after="60"/>
      </w:pPr>
      <w:r>
        <w:rPr>
          <w:b/>
        </w:rPr>
        <w:t>Forma</w:t>
      </w:r>
      <w:r w:rsidRPr="005E4CA3">
        <w:rPr>
          <w:b/>
        </w:rPr>
        <w:t xml:space="preserve"> </w:t>
      </w:r>
      <w:r>
        <w:rPr>
          <w:b/>
        </w:rPr>
        <w:t>štúdia</w:t>
      </w:r>
      <w:r w:rsidRPr="005E4CA3">
        <w:rPr>
          <w:b/>
        </w:rPr>
        <w:t>:</w:t>
      </w:r>
      <w:r w:rsidRPr="005E4CA3">
        <w:tab/>
      </w:r>
      <w:r w:rsidRPr="005E4CA3">
        <w:tab/>
      </w:r>
      <w:r>
        <w:tab/>
      </w:r>
      <w:r w:rsidR="000671AE">
        <w:t>{DailyStudy}</w:t>
      </w:r>
      <w:r>
        <w:t xml:space="preserve">  denná     </w:t>
      </w:r>
      <w:r w:rsidR="000671AE">
        <w:t>{ExternalStudy}</w:t>
      </w:r>
      <w:r>
        <w:t xml:space="preserve">  externá</w:t>
      </w:r>
    </w:p>
    <w:p w:rsidRPr="005E4CA3" w:rsidR="00CE0A60" w:rsidP="00CE0A60" w:rsidRDefault="00CE0A60" w14:paraId="253F5A50" w14:textId="2FB66A40">
      <w:pPr>
        <w:spacing w:after="60"/>
      </w:pPr>
      <w:r>
        <w:rPr>
          <w:b/>
        </w:rPr>
        <w:t>Povinné študijné jednotky</w:t>
      </w:r>
      <w:r w:rsidRPr="005E4CA3">
        <w:rPr>
          <w:b/>
        </w:rPr>
        <w:t>:</w:t>
      </w:r>
    </w:p>
    <w:tbl>
      <w:tblPr>
        <w:tblW w:w="0" w:type="auto"/>
        <w:tblInd w:w="2898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1019"/>
      </w:tblGrid>
      <w:tr w:rsidRPr="00B7500D" w:rsidR="00CE0A60" w:rsidTr="00D77645" w14:paraId="4AC1B344" w14:textId="77777777">
        <w:tc>
          <w:tcPr>
            <w:tcW w:w="0" w:type="auto"/>
            <w:shd w:val="clear" w:color="auto" w:fill="auto"/>
            <w:vAlign w:val="center"/>
          </w:tcPr>
          <w:p w:rsidRPr="00B7500D" w:rsidR="00CE0A60" w:rsidP="00D77645" w:rsidRDefault="00342048" w14:paraId="0A7878DF" w14:textId="210C30C7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{Subject1}</w:t>
            </w:r>
          </w:p>
        </w:tc>
      </w:tr>
      <w:tr w:rsidRPr="00B7500D" w:rsidR="00CE0A60" w:rsidTr="00D77645" w14:paraId="1E1654B9" w14:textId="77777777">
        <w:tc>
          <w:tcPr>
            <w:tcW w:w="0" w:type="auto"/>
            <w:shd w:val="clear" w:color="auto" w:fill="auto"/>
            <w:vAlign w:val="center"/>
          </w:tcPr>
          <w:p w:rsidRPr="00B7500D" w:rsidR="00CE0A60" w:rsidP="00D77645" w:rsidRDefault="002B6AC2" w14:paraId="040710A6" w14:textId="569BD82A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{Subject2}</w:t>
            </w:r>
          </w:p>
        </w:tc>
      </w:tr>
      <w:tr w:rsidRPr="00B7500D" w:rsidR="00CE0A60" w:rsidTr="00D77645" w14:paraId="420268E2" w14:textId="77777777">
        <w:tc>
          <w:tcPr>
            <w:tcW w:w="0" w:type="auto"/>
            <w:shd w:val="clear" w:color="auto" w:fill="auto"/>
            <w:vAlign w:val="center"/>
          </w:tcPr>
          <w:p w:rsidRPr="00B7500D" w:rsidR="00CE0A60" w:rsidP="00D77645" w:rsidRDefault="002B6AC2" w14:paraId="59BCFB52" w14:textId="026296B6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{Subject3}</w:t>
            </w:r>
          </w:p>
        </w:tc>
      </w:tr>
    </w:tbl>
    <w:p w:rsidRPr="00CA06EF" w:rsidR="00CE0A60" w:rsidP="00CE0A60" w:rsidRDefault="00CE0A60" w14:paraId="717E75BF" w14:textId="77777777">
      <w:pPr>
        <w:pStyle w:val="Nadpis2"/>
      </w:pPr>
      <w:r>
        <w:t>Špecifikácia témy</w:t>
      </w:r>
    </w:p>
    <w:p w:rsidRPr="00CA06EF" w:rsidR="00CE0A60" w:rsidP="00CE0A60" w:rsidRDefault="00CE0A60" w14:paraId="1B7823D0" w14:textId="77777777">
      <w:pPr>
        <w:keepNext/>
        <w:keepLines/>
        <w:spacing w:after="0"/>
        <w:rPr>
          <w:b/>
        </w:rPr>
      </w:pPr>
      <w:r>
        <w:rPr>
          <w:b/>
        </w:rPr>
        <w:t>Detailnejší opis problému</w:t>
      </w:r>
      <w:r w:rsidRPr="00CA06EF">
        <w:rPr>
          <w:b/>
        </w:rPr>
        <w:t>:</w:t>
      </w:r>
    </w:p>
    <w:p w:rsidR="00CE0A60" w:rsidP="00CE0A60" w:rsidRDefault="00342048" w14:paraId="6B02AD1D" w14:textId="1BFD97EB">
      <w:pPr>
        <w:spacing w:after="60"/>
        <w:jc w:val="both"/>
      </w:pPr>
      <w:r>
        <w:t>{Description}</w:t>
      </w:r>
    </w:p>
    <w:p w:rsidRPr="00CA06EF" w:rsidR="00CE0A60" w:rsidP="00CE0A60" w:rsidRDefault="00CE0A60" w14:paraId="60B82778" w14:textId="77777777">
      <w:pPr>
        <w:keepNext/>
        <w:keepLines/>
        <w:spacing w:before="120" w:after="0"/>
        <w:rPr>
          <w:b/>
        </w:rPr>
      </w:pPr>
      <w:r>
        <w:rPr>
          <w:b/>
        </w:rPr>
        <w:t>Predpokladaný vedecký prínos</w:t>
      </w:r>
      <w:r w:rsidRPr="00CA06EF">
        <w:rPr>
          <w:b/>
        </w:rPr>
        <w:t>:</w:t>
      </w:r>
    </w:p>
    <w:p w:rsidRPr="0095304A" w:rsidR="00CE0A60" w:rsidP="00CE0A60" w:rsidRDefault="00C24C0F" w14:paraId="13CF2334" w14:textId="220D3951">
      <w:pPr>
        <w:spacing w:after="60"/>
        <w:jc w:val="both"/>
      </w:pPr>
      <w:r>
        <w:t>{ScientificContribution}</w:t>
      </w:r>
    </w:p>
    <w:p w:rsidRPr="00CA06EF" w:rsidR="00CE0A60" w:rsidP="00CE0A60" w:rsidRDefault="00375A77" w14:paraId="0C8637FE" w14:textId="3E23F114">
      <w:pPr>
        <w:keepNext/>
        <w:keepLines/>
        <w:spacing w:before="120" w:after="0"/>
        <w:rPr>
          <w:b/>
        </w:rPr>
      </w:pPr>
      <w:r>
        <w:rPr>
          <w:b/>
        </w:rPr>
        <w:t>Odporúčaný postup vedeckého bádania</w:t>
      </w:r>
      <w:r w:rsidRPr="00CA06EF" w:rsidR="00CE0A60">
        <w:rPr>
          <w:b/>
        </w:rPr>
        <w:t>:</w:t>
      </w:r>
    </w:p>
    <w:p w:rsidRPr="0095304A" w:rsidR="00CE0A60" w:rsidP="00375A77" w:rsidRDefault="00C24C0F" w14:paraId="141EC44C" w14:textId="55A27D1F">
      <w:pPr>
        <w:spacing w:after="0"/>
        <w:jc w:val="both"/>
      </w:pPr>
      <w:r>
        <w:t>{ScientificProgress}</w:t>
      </w:r>
    </w:p>
    <w:p w:rsidRPr="00CA06EF" w:rsidR="00CE0A60" w:rsidP="00CE0A60" w:rsidRDefault="00CE0A60" w14:paraId="7B5D53D9" w14:textId="77777777">
      <w:pPr>
        <w:pStyle w:val="Nadpis2"/>
      </w:pPr>
      <w:r>
        <w:t>Informácie o výskume</w:t>
      </w:r>
    </w:p>
    <w:p w:rsidRPr="00CA06EF" w:rsidR="00CE0A60" w:rsidP="00CE0A60" w:rsidRDefault="00CE0A60" w14:paraId="4666AD88" w14:textId="77777777">
      <w:pPr>
        <w:keepNext/>
        <w:keepLines/>
        <w:spacing w:after="0"/>
        <w:rPr>
          <w:b/>
        </w:rPr>
      </w:pPr>
      <w:r>
        <w:rPr>
          <w:b/>
        </w:rPr>
        <w:t>Druh výskumu</w:t>
      </w:r>
      <w:r w:rsidRPr="00CA06EF">
        <w:rPr>
          <w:b/>
        </w:rPr>
        <w:t>:</w:t>
      </w:r>
    </w:p>
    <w:p w:rsidR="00CE0A60" w:rsidP="00CE0A60" w:rsidRDefault="00C24C0F" w14:paraId="6C1C246D" w14:textId="03B52C2F">
      <w:pPr>
        <w:spacing w:after="60"/>
      </w:pPr>
      <w:r>
        <w:t>{ResearchType}</w:t>
      </w:r>
    </w:p>
    <w:p w:rsidRPr="00CA06EF" w:rsidR="00CE0A60" w:rsidP="00CE0A60" w:rsidRDefault="00CF5CC4" w14:paraId="0EAE6AA1" w14:textId="7477F633">
      <w:pPr>
        <w:keepNext/>
        <w:keepLines/>
        <w:spacing w:before="120" w:after="0"/>
        <w:rPr>
          <w:b/>
        </w:rPr>
      </w:pPr>
      <w:r w:rsidRPr="00CF5CC4">
        <w:rPr>
          <w:b/>
        </w:rPr>
        <w:t>Výskumná úloha, ktorej súčasťou bude riešená téma:</w:t>
      </w:r>
    </w:p>
    <w:p w:rsidRPr="0095304A" w:rsidR="00CE0A60" w:rsidP="00CE0A60" w:rsidRDefault="006F1889" w14:paraId="543D4DDF" w14:textId="18DF05B9">
      <w:pPr>
        <w:spacing w:after="60"/>
        <w:jc w:val="both"/>
      </w:pPr>
      <w:r>
        <w:t>{ResearchTask}</w:t>
      </w:r>
    </w:p>
    <w:p w:rsidRPr="00CA06EF" w:rsidR="00CE0A60" w:rsidP="00CE0A60" w:rsidRDefault="00CE0A60" w14:paraId="4EE1445E" w14:textId="77777777">
      <w:pPr>
        <w:keepNext/>
        <w:keepLines/>
        <w:spacing w:before="120" w:after="0"/>
        <w:rPr>
          <w:b/>
        </w:rPr>
      </w:pPr>
      <w:r>
        <w:rPr>
          <w:b/>
        </w:rPr>
        <w:t>Doterajšie výsledky</w:t>
      </w:r>
      <w:r w:rsidRPr="00CA06EF">
        <w:rPr>
          <w:b/>
        </w:rPr>
        <w:t>:</w:t>
      </w:r>
    </w:p>
    <w:p w:rsidRPr="00B326A7" w:rsidR="00BB6434" w:rsidP="00B326A7" w:rsidRDefault="00036C69" w14:paraId="751E620B" w14:textId="792934C9">
      <w:pPr>
        <w:jc w:val="both"/>
        <w:rPr>
          <w:lang w:val="en-US"/>
        </w:rPr>
      </w:pPr>
      <w:r>
        <w:rPr>
          <w:lang w:val="en-US"/>
        </w:rPr>
        <w:t>{SolutionResults}</w:t>
      </w:r>
    </w:p>
    <w:sectPr w:rsidRPr="00B326A7" w:rsidR="00BB6434" w:rsidSect="00D30437">
      <w:foot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9A07D" w14:textId="77777777" w:rsidR="00AE6F1C" w:rsidRDefault="00AE6F1C" w:rsidP="00732FB6">
      <w:r>
        <w:separator/>
      </w:r>
    </w:p>
  </w:endnote>
  <w:endnote w:type="continuationSeparator" w:id="0">
    <w:p w14:paraId="5F2EF316" w14:textId="77777777" w:rsidR="00AE6F1C" w:rsidRDefault="00AE6F1C" w:rsidP="0073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60521" w14:textId="4F4C527F" w:rsidR="00613232" w:rsidRDefault="00613232">
    <w:pPr>
      <w:pStyle w:val="Pt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75A7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803BC" w14:textId="77777777" w:rsidR="00AE6F1C" w:rsidRDefault="00AE6F1C" w:rsidP="00732FB6">
      <w:r>
        <w:separator/>
      </w:r>
    </w:p>
  </w:footnote>
  <w:footnote w:type="continuationSeparator" w:id="0">
    <w:p w14:paraId="3855F3A0" w14:textId="77777777" w:rsidR="00AE6F1C" w:rsidRDefault="00AE6F1C" w:rsidP="00732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36"/>
    <w:rsid w:val="00003CEE"/>
    <w:rsid w:val="00011821"/>
    <w:rsid w:val="000118DB"/>
    <w:rsid w:val="0002262E"/>
    <w:rsid w:val="00036C69"/>
    <w:rsid w:val="000671AE"/>
    <w:rsid w:val="000A1613"/>
    <w:rsid w:val="000E0DED"/>
    <w:rsid w:val="00100887"/>
    <w:rsid w:val="00151895"/>
    <w:rsid w:val="00155536"/>
    <w:rsid w:val="001A149C"/>
    <w:rsid w:val="001A7184"/>
    <w:rsid w:val="001E5D24"/>
    <w:rsid w:val="001F6AAD"/>
    <w:rsid w:val="00201FBC"/>
    <w:rsid w:val="002427B4"/>
    <w:rsid w:val="00252538"/>
    <w:rsid w:val="002B6AC2"/>
    <w:rsid w:val="002C033F"/>
    <w:rsid w:val="002D04DC"/>
    <w:rsid w:val="002D1A27"/>
    <w:rsid w:val="002F1FA9"/>
    <w:rsid w:val="00302161"/>
    <w:rsid w:val="00342048"/>
    <w:rsid w:val="0037475D"/>
    <w:rsid w:val="00375A77"/>
    <w:rsid w:val="00387A9F"/>
    <w:rsid w:val="003A7AB2"/>
    <w:rsid w:val="003B1604"/>
    <w:rsid w:val="00456498"/>
    <w:rsid w:val="0046479F"/>
    <w:rsid w:val="00483B38"/>
    <w:rsid w:val="004B16B1"/>
    <w:rsid w:val="004E1E74"/>
    <w:rsid w:val="004F6620"/>
    <w:rsid w:val="005217D9"/>
    <w:rsid w:val="00532386"/>
    <w:rsid w:val="00554B5F"/>
    <w:rsid w:val="00563439"/>
    <w:rsid w:val="00567B28"/>
    <w:rsid w:val="00577DCB"/>
    <w:rsid w:val="005955D7"/>
    <w:rsid w:val="0059692C"/>
    <w:rsid w:val="005A711D"/>
    <w:rsid w:val="005B182A"/>
    <w:rsid w:val="005D3026"/>
    <w:rsid w:val="005D3305"/>
    <w:rsid w:val="005E4CA3"/>
    <w:rsid w:val="0060489D"/>
    <w:rsid w:val="00613232"/>
    <w:rsid w:val="00617542"/>
    <w:rsid w:val="006226EF"/>
    <w:rsid w:val="00626BA8"/>
    <w:rsid w:val="00642A4D"/>
    <w:rsid w:val="00662A87"/>
    <w:rsid w:val="006A57CF"/>
    <w:rsid w:val="006D31CE"/>
    <w:rsid w:val="006D3C5A"/>
    <w:rsid w:val="006E59AE"/>
    <w:rsid w:val="006F1889"/>
    <w:rsid w:val="00723D07"/>
    <w:rsid w:val="00732FB6"/>
    <w:rsid w:val="00740833"/>
    <w:rsid w:val="00747A24"/>
    <w:rsid w:val="007549E8"/>
    <w:rsid w:val="00767A6A"/>
    <w:rsid w:val="00772B02"/>
    <w:rsid w:val="007A4B78"/>
    <w:rsid w:val="007A79CD"/>
    <w:rsid w:val="007C12FA"/>
    <w:rsid w:val="007D65E4"/>
    <w:rsid w:val="007E7B1C"/>
    <w:rsid w:val="007F7BFA"/>
    <w:rsid w:val="00831188"/>
    <w:rsid w:val="00841D4B"/>
    <w:rsid w:val="008771F5"/>
    <w:rsid w:val="008A2BFC"/>
    <w:rsid w:val="008C1D42"/>
    <w:rsid w:val="00902B97"/>
    <w:rsid w:val="00942ECF"/>
    <w:rsid w:val="0095304A"/>
    <w:rsid w:val="00993110"/>
    <w:rsid w:val="00993DB1"/>
    <w:rsid w:val="00995058"/>
    <w:rsid w:val="009963B8"/>
    <w:rsid w:val="00997070"/>
    <w:rsid w:val="009C1A27"/>
    <w:rsid w:val="009C440A"/>
    <w:rsid w:val="009C6578"/>
    <w:rsid w:val="009D38C4"/>
    <w:rsid w:val="00A40B1D"/>
    <w:rsid w:val="00A62E7F"/>
    <w:rsid w:val="00AB0716"/>
    <w:rsid w:val="00AB3A43"/>
    <w:rsid w:val="00AE6F1C"/>
    <w:rsid w:val="00B011A3"/>
    <w:rsid w:val="00B326A7"/>
    <w:rsid w:val="00B40EC7"/>
    <w:rsid w:val="00B54454"/>
    <w:rsid w:val="00B674D6"/>
    <w:rsid w:val="00B7500D"/>
    <w:rsid w:val="00B869AD"/>
    <w:rsid w:val="00B96D44"/>
    <w:rsid w:val="00BA46FE"/>
    <w:rsid w:val="00BB6434"/>
    <w:rsid w:val="00BD27EB"/>
    <w:rsid w:val="00BE1575"/>
    <w:rsid w:val="00C018D2"/>
    <w:rsid w:val="00C020C6"/>
    <w:rsid w:val="00C041C9"/>
    <w:rsid w:val="00C24C0F"/>
    <w:rsid w:val="00C34A09"/>
    <w:rsid w:val="00C37F56"/>
    <w:rsid w:val="00C37FD6"/>
    <w:rsid w:val="00C52853"/>
    <w:rsid w:val="00C54248"/>
    <w:rsid w:val="00C95BBF"/>
    <w:rsid w:val="00CA06EF"/>
    <w:rsid w:val="00CD3A79"/>
    <w:rsid w:val="00CD7EFE"/>
    <w:rsid w:val="00CE0A60"/>
    <w:rsid w:val="00CF5CC4"/>
    <w:rsid w:val="00D0152C"/>
    <w:rsid w:val="00D053C9"/>
    <w:rsid w:val="00D10E37"/>
    <w:rsid w:val="00D30437"/>
    <w:rsid w:val="00D47A1B"/>
    <w:rsid w:val="00D60103"/>
    <w:rsid w:val="00D701AB"/>
    <w:rsid w:val="00D70A8B"/>
    <w:rsid w:val="00DC0DB8"/>
    <w:rsid w:val="00DE4DBF"/>
    <w:rsid w:val="00E05EB4"/>
    <w:rsid w:val="00E10DA0"/>
    <w:rsid w:val="00E4244D"/>
    <w:rsid w:val="00E56713"/>
    <w:rsid w:val="00EF39B8"/>
    <w:rsid w:val="00F464E3"/>
    <w:rsid w:val="00FC0348"/>
    <w:rsid w:val="00FE4F21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4F8A3"/>
  <w14:defaultImageDpi w14:val="32767"/>
  <w15:chartTrackingRefBased/>
  <w15:docId w15:val="{25610ED9-7BA8-4F0C-A780-7C95921996C5}"/>
  <w:attachedTemplate r:id="R11c61e7d7d754b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6BA8"/>
    <w:pPr>
      <w:spacing w:after="120" w:line="240" w:lineRule="atLeast"/>
    </w:pPr>
    <w:rPr>
      <w:rFonts w:cs="Arial"/>
      <w:sz w:val="22"/>
      <w:szCs w:val="22"/>
      <w:lang w:val="sk-SK" w:eastAsia="sk-SK"/>
    </w:rPr>
  </w:style>
  <w:style w:type="paragraph" w:styleId="Nadpis1">
    <w:name w:val="heading 1"/>
    <w:basedOn w:val="Normlny"/>
    <w:next w:val="Normlny"/>
    <w:link w:val="Nadpis1Char"/>
    <w:qFormat/>
    <w:rsid w:val="003A7AB2"/>
    <w:pPr>
      <w:keepNext/>
      <w:spacing w:before="120" w:after="6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adpis3"/>
    <w:next w:val="Normlny"/>
    <w:link w:val="Nadpis2Char"/>
    <w:uiPriority w:val="9"/>
    <w:unhideWhenUsed/>
    <w:qFormat/>
    <w:rsid w:val="007D65E4"/>
    <w:pPr>
      <w:keepLines/>
      <w:spacing w:before="240"/>
      <w:outlineLvl w:val="1"/>
    </w:pPr>
    <w:rPr>
      <w:sz w:val="28"/>
    </w:rPr>
  </w:style>
  <w:style w:type="paragraph" w:styleId="Nadpis3">
    <w:name w:val="heading 3"/>
    <w:basedOn w:val="Normlny"/>
    <w:next w:val="Normlny"/>
    <w:link w:val="Nadpis3Char"/>
    <w:qFormat/>
    <w:rsid w:val="00CD7EFE"/>
    <w:pPr>
      <w:keepNext/>
      <w:spacing w:before="120" w:after="60"/>
      <w:outlineLvl w:val="2"/>
    </w:pPr>
    <w:rPr>
      <w:b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304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3A7AB2"/>
    <w:rPr>
      <w:rFonts w:eastAsia="Times New Roman" w:cs="Arial"/>
      <w:b/>
      <w:bCs/>
      <w:kern w:val="32"/>
      <w:sz w:val="36"/>
      <w:szCs w:val="32"/>
      <w:lang w:val="sk-SK" w:eastAsia="sk-SK"/>
    </w:rPr>
  </w:style>
  <w:style w:type="character" w:customStyle="1" w:styleId="Nadpis3Char">
    <w:name w:val="Nadpis 3 Char"/>
    <w:link w:val="Nadpis3"/>
    <w:rsid w:val="00CD7EFE"/>
    <w:rPr>
      <w:rFonts w:cs="Arial"/>
      <w:b/>
      <w:lang w:val="sk-SK" w:eastAsia="sk-SK"/>
    </w:rPr>
  </w:style>
  <w:style w:type="paragraph" w:styleId="Hlavika">
    <w:name w:val="header"/>
    <w:basedOn w:val="Normlny"/>
    <w:link w:val="Hlavika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55536"/>
  </w:style>
  <w:style w:type="paragraph" w:styleId="Pta">
    <w:name w:val="footer"/>
    <w:basedOn w:val="Normlny"/>
    <w:link w:val="Pta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55536"/>
  </w:style>
  <w:style w:type="character" w:customStyle="1" w:styleId="Nadpis2Char">
    <w:name w:val="Nadpis 2 Char"/>
    <w:link w:val="Nadpis2"/>
    <w:uiPriority w:val="9"/>
    <w:rsid w:val="007D65E4"/>
    <w:rPr>
      <w:rFonts w:cs="Arial"/>
      <w:b/>
      <w:sz w:val="28"/>
      <w:lang w:val="sk-SK" w:eastAsia="sk-SK"/>
    </w:rPr>
  </w:style>
  <w:style w:type="table" w:styleId="Mriekatabuky">
    <w:name w:val="Table Grid"/>
    <w:basedOn w:val="Normlnatabuka"/>
    <w:rsid w:val="00CA06E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4Char">
    <w:name w:val="Nadpis 4 Char"/>
    <w:basedOn w:val="Predvolenpsmoodseku"/>
    <w:link w:val="Nadpis4"/>
    <w:uiPriority w:val="9"/>
    <w:semiHidden/>
    <w:rsid w:val="00D3043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theme" Target="/word/theme/theme1.xml" Id="rId13" /><Relationship Type="http://schemas.openxmlformats.org/officeDocument/2006/relationships/customXml" Target="/customXml/item3.xml" Id="rId3" /><Relationship Type="http://schemas.openxmlformats.org/officeDocument/2006/relationships/webSettings" Target="/word/webSettings.xml" Id="rId7" /><Relationship Type="http://schemas.openxmlformats.org/officeDocument/2006/relationships/fontTable" Target="/word/fontTable.xml" Id="rId12" /><Relationship Type="http://schemas.openxmlformats.org/officeDocument/2006/relationships/customXml" Target="/customXml/item2.xml" Id="rId2" /><Relationship Type="http://schemas.openxmlformats.org/officeDocument/2006/relationships/customXml" Target="/customXml/item1.xml" Id="rId1" /><Relationship Type="http://schemas.openxmlformats.org/officeDocument/2006/relationships/settings" Target="/word/settings.xml" Id="rId6" /><Relationship Type="http://schemas.openxmlformats.org/officeDocument/2006/relationships/footer" Target="/word/footer1.xml" Id="rId11" /><Relationship Type="http://schemas.openxmlformats.org/officeDocument/2006/relationships/styles" Target="/word/styles.xml" Id="rId5" /><Relationship Type="http://schemas.openxmlformats.org/officeDocument/2006/relationships/image" Target="/word/media/image1.png" Id="rId10" /><Relationship Type="http://schemas.openxmlformats.org/officeDocument/2006/relationships/customXml" Target="/customXml/item4.xml" Id="rId4" /><Relationship Type="http://schemas.openxmlformats.org/officeDocument/2006/relationships/endnotes" Target="/word/endnotes.xml" Id="rId9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/app/wwwroot/templates/thesis_template.docx" TargetMode="External" Id="R11c61e7d7d754b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PhD_TemyDP</WordExporterTemplatesListTitle>
  </documentManagement>
</p:properties>
</file>

<file path=customXml/itemProps1.xml><?xml version="1.0" encoding="utf-8"?>
<ds:datastoreItem xmlns:ds="http://schemas.openxmlformats.org/officeDocument/2006/customXml" ds:itemID="{05A72D5B-78A8-45D7-B21D-8831DC8D20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EB3EBB-EBA1-4352-A97C-F7DAD8C6A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CB2097-7583-4407-830F-0A82E8EC6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18132B-28C1-4E2B-98ED-F3F1EA220742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PhD_TemyDP</vt:lpstr>
    </vt:vector>
  </TitlesOfParts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PhD_TemyDP</dc:title>
  <dc:subject/>
  <dc:creator>Stefan Toth</dc:creator>
  <cp:keywords/>
  <dc:description/>
  <cp:lastModifiedBy>STUD - Andrej Markuš</cp:lastModifiedBy>
  <cp:revision>43</cp:revision>
  <dcterms:created xsi:type="dcterms:W3CDTF">2016-01-28T14:07:00Z</dcterms:created>
  <dcterms:modified xsi:type="dcterms:W3CDTF">2025-02-08T12:43:00Z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